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95" w:rsidRDefault="004571D5">
      <w:pPr>
        <w:pStyle w:val="Titre"/>
      </w:pPr>
      <w:r>
        <w:t>brief portfolio raphael seguin</w:t>
      </w:r>
    </w:p>
    <w:p w:rsidR="002E6DA3" w:rsidRDefault="00462B95">
      <w:pPr>
        <w:pStyle w:val="Titre"/>
      </w:pPr>
      <w:r>
        <w:br/>
        <w:t>creation d’une application de présentation de compétence et de projets</w:t>
      </w:r>
    </w:p>
    <w:sdt>
      <w:sdtPr>
        <w:id w:val="216403978"/>
        <w:placeholder>
          <w:docPart w:val="157B4FD0190D447C9F543D2A54EA616E"/>
        </w:placeholder>
        <w:date w:fullDate="2017-02-14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2E6DA3" w:rsidRDefault="00462B95">
          <w:pPr>
            <w:pStyle w:val="Sous-titre"/>
          </w:pPr>
          <w:r>
            <w:t>14/02/2017</w:t>
          </w:r>
        </w:p>
      </w:sdtContent>
    </w:sdt>
    <w:p w:rsidR="002E6DA3" w:rsidRDefault="00225582">
      <w:pPr>
        <w:pStyle w:val="Titre1"/>
      </w:pPr>
      <w:r w:rsidRPr="00225582">
        <w:t>PRÉSENTATION</w:t>
      </w:r>
    </w:p>
    <w:p w:rsidR="002E6DA3" w:rsidRDefault="00ED261E">
      <w:pPr>
        <w:pStyle w:val="Titre2"/>
      </w:pPr>
      <w:r>
        <w:t>Historique et description du projet</w:t>
      </w:r>
    </w:p>
    <w:p w:rsidR="002E6DA3" w:rsidRDefault="00900EEB" w:rsidP="00307890">
      <w:pPr>
        <w:spacing w:after="0"/>
      </w:pPr>
      <w:r>
        <w:t xml:space="preserve">Ce projet rentre dans le cadre de ma formation en développement web, je suis amené à effectuer ce projet seul  sous </w:t>
      </w:r>
    </w:p>
    <w:p w:rsidR="00900EEB" w:rsidRDefault="00900EEB" w:rsidP="00307890">
      <w:pPr>
        <w:spacing w:after="0"/>
      </w:pPr>
      <w:r>
        <w:t>La supervision de mon formateur Antonin Bailly.</w:t>
      </w:r>
    </w:p>
    <w:p w:rsidR="002E6DA3" w:rsidRDefault="00ED261E">
      <w:pPr>
        <w:pStyle w:val="Titre2"/>
      </w:pPr>
      <w:r>
        <w:t>Objectif du projet</w:t>
      </w:r>
    </w:p>
    <w:p w:rsidR="002E6DA3" w:rsidRDefault="007442DE">
      <w:r>
        <w:t xml:space="preserve">Les objectifs de ce projet sont la réalisation d’une application mobile qui présente </w:t>
      </w:r>
      <w:r w:rsidR="00307890">
        <w:t>les différents projets</w:t>
      </w:r>
      <w:r>
        <w:t xml:space="preserve"> sur lesquelles j’ai </w:t>
      </w:r>
      <w:r w:rsidR="00307890">
        <w:t>travaillé,</w:t>
      </w:r>
      <w:r>
        <w:t xml:space="preserve"> ainsi que les compétences que j’ai </w:t>
      </w:r>
      <w:r w:rsidR="00307890">
        <w:t>pu acquérir.</w:t>
      </w:r>
    </w:p>
    <w:p w:rsidR="002E6DA3" w:rsidRDefault="000112CC">
      <w:pPr>
        <w:pStyle w:val="Titre2"/>
      </w:pPr>
      <w:r>
        <w:t>Presentation technique du projet</w:t>
      </w:r>
    </w:p>
    <w:p w:rsidR="000112CC" w:rsidRDefault="000112CC" w:rsidP="000112CC">
      <w:pPr>
        <w:jc w:val="both"/>
      </w:pPr>
      <w:r>
        <w:t xml:space="preserve">Pour développer mon projet je dois utiliser Apache Cordova ainsi que Angular </w:t>
      </w:r>
      <w:r w:rsidR="00D56030">
        <w:t xml:space="preserve"> 2 </w:t>
      </w:r>
      <w:r>
        <w:t>et</w:t>
      </w:r>
      <w:r w:rsidR="00D50148">
        <w:t xml:space="preserve"> lonic </w:t>
      </w:r>
      <w:proofErr w:type="gramStart"/>
      <w:r w:rsidR="00D50148">
        <w:t>framework .</w:t>
      </w:r>
      <w:proofErr w:type="gramEnd"/>
      <w:r w:rsidR="00D50148">
        <w:t xml:space="preserve"> </w:t>
      </w:r>
    </w:p>
    <w:p w:rsidR="00D56030" w:rsidRPr="000112CC" w:rsidRDefault="00D56030" w:rsidP="000112CC">
      <w:pPr>
        <w:jc w:val="both"/>
      </w:pPr>
      <w:r>
        <w:t xml:space="preserve">  </w:t>
      </w:r>
    </w:p>
    <w:sdt>
      <w:sdtPr>
        <w:id w:val="-510995402"/>
        <w:placeholder>
          <w:docPart w:val="26FF4449BE5A42C3A9DEE12DDB899AA3"/>
        </w:placeholder>
        <w:temporary/>
        <w:showingPlcHdr/>
      </w:sdtPr>
      <w:sdtEndPr/>
      <w:sdtContent>
        <w:tbl>
          <w:tblPr>
            <w:tblStyle w:val="Tableaudeconseil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2E6DA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2E6DA3" w:rsidRDefault="00ED261E" w:rsidP="00D01C5D">
                <w:pPr>
                  <w:framePr w:hSpace="141" w:wrap="notBeside" w:vAnchor="page" w:hAnchor="page" w:x="1900" w:y="1711"/>
                </w:pPr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16" name="Groupe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orme libre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4024501" id="Groupe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ufeggAADQ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El5G596CAAANCgAAA4AAAAAAAAA&#10;AAAAAAAALgIAAGRycy9lMm9Eb2MueG1sUEsBAi0AFAAGAAgAAAAhAAXiDD3ZAAAAAwEAAA8AAAAA&#10;AAAAAAAAAAAA1AoAAGRycy9kb3ducmV2LnhtbFBLBQYAAAAABAAEAPMAAADaCwAAAAA=&#10;">
                          <v:rect id="Rectangle 1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kAMEA&#10;AADbAAAADwAAAGRycy9kb3ducmV2LnhtbERPS2sCMRC+C/6HMEJvmqytr+1GkUJp7aVo633YTHcX&#10;N5Mlibr9901B8DYf33OKTW9bcSEfGscasokCQVw603Cl4fvrdbwEESKywdYxafilAJv1cFBgbtyV&#10;93Q5xEqkEA45aqhj7HIpQ1mTxTBxHXHifpy3GBP0lTQerynctnKq1FxabDg11NjRS03l6XC2Gt7U&#10;5+p4rgyrJ5lNH5uP3X7lZ1o/jPrtM4hIfbyLb+53k+Yv4P+Xd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95ADBAAAA2wAAAA8AAAAAAAAAAAAAAAAAmAIAAGRycy9kb3du&#10;cmV2LnhtbFBLBQYAAAAABAAEAPUAAACGAwAAAAA=&#10;" fillcolor="#5b9bd5 [3204]" stroked="f" strokeweight="0"/>
                          <v:shape id="Forme libre 1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gUcUA&#10;AADbAAAADwAAAGRycy9kb3ducmV2LnhtbESPQW/CMAyF70j7D5En7QbpOAzUEapp0iQ4TDDK7l7j&#10;tYXGKU1WCr8eHyZxs/We3/u8yAbXqJ66UHs28DxJQBEX3tZcGtjnH+M5qBCRLTaeycCFAmTLh9EC&#10;U+vP/EX9LpZKQjikaKCKsU21DkVFDsPEt8Si/frOYZS1K7Xt8CzhrtHTJHnRDmuWhgpbeq+oOO7+&#10;nIHNjz9c89O2bL7X7d7bz2K2nc2NeXoc3l5BRRri3fx/vbKCL7D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BR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2E6DA3" w:rsidRDefault="00ED261E" w:rsidP="00D01C5D">
                <w:pPr>
                  <w:pStyle w:val="Textedeconseil"/>
                  <w:framePr w:hSpace="141" w:wrap="notBeside" w:vAnchor="page" w:hAnchor="page" w:x="1900" w:y="171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[Décrivez les exigences principales du projet, par exemple :]</w:t>
                </w:r>
              </w:p>
            </w:tc>
          </w:tr>
        </w:tbl>
        <w:p w:rsidR="002E6DA3" w:rsidRDefault="0033348F">
          <w:pPr>
            <w:pStyle w:val="Sansinterligne"/>
          </w:pPr>
        </w:p>
      </w:sdtContent>
    </w:sdt>
    <w:p w:rsidR="002E6DA3" w:rsidRDefault="00D56030" w:rsidP="00D56030">
      <w:pPr>
        <w:pStyle w:val="Titre2"/>
        <w:numPr>
          <w:ilvl w:val="0"/>
          <w:numId w:val="5"/>
        </w:numPr>
      </w:pPr>
      <w:r>
        <w:t>APACHE CORDOVA</w:t>
      </w:r>
    </w:p>
    <w:p w:rsidR="00CB7722" w:rsidRDefault="00CB7722" w:rsidP="00CB7722">
      <w:pPr>
        <w:ind w:left="900"/>
      </w:pPr>
      <w:r>
        <w:t>Apache Cordova est un framework de développement pour les applications mobiles il est de type open-sources, avec Apach Cordova on peut exploiter les technique web comme HTML5 et Css 3.L’avantage de cette technique sait quelle s’appuient sur les normes des capteurs de chaque appareil.</w:t>
      </w:r>
    </w:p>
    <w:p w:rsidR="00CB7722" w:rsidRDefault="00CB7722" w:rsidP="00CB7722">
      <w:pPr>
        <w:ind w:left="900"/>
      </w:pPr>
    </w:p>
    <w:p w:rsidR="00CB7722" w:rsidRDefault="00CB7722" w:rsidP="00CB7722">
      <w:pPr>
        <w:ind w:left="900"/>
      </w:pPr>
    </w:p>
    <w:p w:rsidR="00CB7722" w:rsidRPr="002B665F" w:rsidRDefault="00CB7722" w:rsidP="00CB7722">
      <w:pPr>
        <w:pStyle w:val="Paragraphedeliste"/>
        <w:numPr>
          <w:ilvl w:val="0"/>
          <w:numId w:val="5"/>
        </w:numPr>
        <w:rPr>
          <w:color w:val="0070C0"/>
        </w:rPr>
      </w:pPr>
      <w:r w:rsidRPr="002B665F">
        <w:rPr>
          <w:color w:val="0070C0"/>
          <w:sz w:val="24"/>
          <w:szCs w:val="24"/>
        </w:rPr>
        <w:t>A</w:t>
      </w:r>
      <w:r w:rsidR="00771C47" w:rsidRPr="002B665F">
        <w:rPr>
          <w:color w:val="0070C0"/>
          <w:sz w:val="24"/>
          <w:szCs w:val="24"/>
        </w:rPr>
        <w:t>NGLURA 2</w:t>
      </w:r>
    </w:p>
    <w:p w:rsidR="00B32E1F" w:rsidRDefault="00771C47" w:rsidP="00771C47">
      <w:pPr>
        <w:ind w:left="1080"/>
        <w:rPr>
          <w:color w:val="auto"/>
        </w:rPr>
      </w:pPr>
      <w:r>
        <w:rPr>
          <w:color w:val="auto"/>
        </w:rPr>
        <w:t>Angular js est un framework javaScript développé par Google il et en open-source.</w:t>
      </w:r>
      <w:r w:rsidR="00B32E1F">
        <w:rPr>
          <w:color w:val="auto"/>
        </w:rPr>
        <w:t xml:space="preserve"> Angular utilise</w:t>
      </w:r>
    </w:p>
    <w:p w:rsidR="00B32E1F" w:rsidRDefault="00B32E1F" w:rsidP="00771C47">
      <w:pPr>
        <w:ind w:left="1080"/>
        <w:rPr>
          <w:color w:val="auto"/>
        </w:rPr>
      </w:pPr>
      <w:r>
        <w:rPr>
          <w:color w:val="auto"/>
        </w:rPr>
        <w:t>Le modèle-vue-controleur qui et une architecture incontournable pour la séparation entre les données la presentation des données, et les actions que l’on peut effectuer sur des données.</w:t>
      </w:r>
    </w:p>
    <w:p w:rsidR="00B32E1F" w:rsidRDefault="00B32E1F" w:rsidP="00771C47">
      <w:pPr>
        <w:ind w:left="1080"/>
        <w:rPr>
          <w:color w:val="auto"/>
        </w:rPr>
      </w:pPr>
    </w:p>
    <w:p w:rsidR="00B32E1F" w:rsidRPr="002B665F" w:rsidRDefault="002B665F" w:rsidP="00B32E1F">
      <w:pPr>
        <w:pStyle w:val="Paragraphedeliste"/>
        <w:numPr>
          <w:ilvl w:val="0"/>
          <w:numId w:val="5"/>
        </w:numPr>
        <w:rPr>
          <w:color w:val="0070C0"/>
        </w:rPr>
      </w:pPr>
      <w:r w:rsidRPr="002B665F">
        <w:rPr>
          <w:color w:val="0070C0"/>
          <w:sz w:val="24"/>
          <w:szCs w:val="24"/>
        </w:rPr>
        <w:lastRenderedPageBreak/>
        <w:t>LONIC FRAMEWORK</w:t>
      </w:r>
    </w:p>
    <w:p w:rsidR="002B665F" w:rsidRDefault="002B665F" w:rsidP="002B665F">
      <w:pPr>
        <w:pStyle w:val="Paragraphedeliste"/>
        <w:ind w:left="1080"/>
        <w:rPr>
          <w:color w:val="0070C0"/>
          <w:sz w:val="24"/>
          <w:szCs w:val="24"/>
        </w:rPr>
      </w:pPr>
    </w:p>
    <w:p w:rsidR="002B665F" w:rsidRDefault="00FA48E3" w:rsidP="002B665F">
      <w:pPr>
        <w:pStyle w:val="Paragraphedeliste"/>
        <w:ind w:left="1080"/>
        <w:rPr>
          <w:color w:val="auto"/>
          <w:szCs w:val="18"/>
        </w:rPr>
      </w:pPr>
      <w:r>
        <w:rPr>
          <w:color w:val="auto"/>
          <w:szCs w:val="18"/>
        </w:rPr>
        <w:t xml:space="preserve">Ce framework et basé directement sur Angular et Apach Cordova il permet de générer directement du </w:t>
      </w:r>
    </w:p>
    <w:p w:rsidR="00FA48E3" w:rsidRDefault="00FA48E3" w:rsidP="002B665F">
      <w:pPr>
        <w:pStyle w:val="Paragraphedeliste"/>
        <w:ind w:left="1080"/>
        <w:rPr>
          <w:color w:val="auto"/>
          <w:szCs w:val="18"/>
        </w:rPr>
      </w:pPr>
      <w:r>
        <w:rPr>
          <w:color w:val="auto"/>
          <w:szCs w:val="18"/>
        </w:rPr>
        <w:t xml:space="preserve">Code </w:t>
      </w:r>
      <w:r w:rsidR="00175143">
        <w:rPr>
          <w:color w:val="auto"/>
          <w:szCs w:val="18"/>
        </w:rPr>
        <w:t>multisupport pour led différante plateforme sur laquelle notre application pourra etre installé mac</w:t>
      </w:r>
      <w:proofErr w:type="gramStart"/>
      <w:r w:rsidR="00175143">
        <w:rPr>
          <w:color w:val="auto"/>
          <w:szCs w:val="18"/>
        </w:rPr>
        <w:t>,androide,windonsphone</w:t>
      </w:r>
      <w:proofErr w:type="gramEnd"/>
      <w:r w:rsidR="00175143">
        <w:rPr>
          <w:color w:val="auto"/>
          <w:szCs w:val="18"/>
        </w:rPr>
        <w:t xml:space="preserve"> .</w:t>
      </w:r>
    </w:p>
    <w:p w:rsidR="00B3289C" w:rsidRDefault="00B3289C" w:rsidP="002B665F">
      <w:pPr>
        <w:pStyle w:val="Paragraphedeliste"/>
        <w:ind w:left="1080"/>
        <w:rPr>
          <w:color w:val="auto"/>
          <w:szCs w:val="18"/>
        </w:rPr>
      </w:pPr>
    </w:p>
    <w:p w:rsidR="00B3289C" w:rsidRDefault="00B3289C" w:rsidP="002B665F">
      <w:pPr>
        <w:pStyle w:val="Paragraphedeliste"/>
        <w:ind w:left="1080"/>
        <w:rPr>
          <w:color w:val="auto"/>
          <w:szCs w:val="18"/>
        </w:rPr>
      </w:pPr>
    </w:p>
    <w:p w:rsidR="00B3289C" w:rsidRDefault="00B3289C" w:rsidP="002B665F">
      <w:pPr>
        <w:pStyle w:val="Paragraphedeliste"/>
        <w:ind w:left="1080"/>
        <w:rPr>
          <w:color w:val="auto"/>
          <w:szCs w:val="18"/>
        </w:rPr>
      </w:pPr>
    </w:p>
    <w:p w:rsidR="00B3289C" w:rsidRDefault="00B3289C" w:rsidP="002B665F">
      <w:pPr>
        <w:pStyle w:val="Paragraphedeliste"/>
        <w:ind w:left="1080"/>
        <w:rPr>
          <w:color w:val="auto"/>
          <w:szCs w:val="18"/>
        </w:rPr>
      </w:pPr>
    </w:p>
    <w:p w:rsidR="00B3289C" w:rsidRDefault="00B3289C" w:rsidP="002B665F">
      <w:pPr>
        <w:pStyle w:val="Paragraphedeliste"/>
        <w:ind w:left="1080"/>
        <w:rPr>
          <w:color w:val="auto"/>
          <w:szCs w:val="18"/>
        </w:rPr>
      </w:pPr>
    </w:p>
    <w:p w:rsidR="00B3289C" w:rsidRDefault="00B3289C" w:rsidP="002B665F">
      <w:pPr>
        <w:pStyle w:val="Paragraphedeliste"/>
        <w:ind w:left="10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Description générale </w:t>
      </w:r>
    </w:p>
    <w:p w:rsidR="00B3289C" w:rsidRDefault="00B3289C" w:rsidP="002B665F">
      <w:pPr>
        <w:pStyle w:val="Paragraphedeliste"/>
        <w:ind w:left="1080"/>
        <w:rPr>
          <w:color w:val="auto"/>
          <w:sz w:val="28"/>
          <w:szCs w:val="28"/>
        </w:rPr>
      </w:pPr>
    </w:p>
    <w:p w:rsidR="00B3289C" w:rsidRDefault="00B3289C" w:rsidP="002B665F">
      <w:pPr>
        <w:pStyle w:val="Paragraphedeliste"/>
        <w:ind w:left="10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Mon application pourra affichier et mettre en valeur tous mes projets et compétences que j’ai acquie pendant la formation.</w:t>
      </w:r>
    </w:p>
    <w:p w:rsidR="00B3289C" w:rsidRDefault="00B3289C" w:rsidP="002B665F">
      <w:pPr>
        <w:pStyle w:val="Paragraphedeliste"/>
        <w:ind w:left="10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Sa navigation sera très minimaliste et </w:t>
      </w:r>
      <w:proofErr w:type="gramStart"/>
      <w:r>
        <w:rPr>
          <w:color w:val="auto"/>
          <w:sz w:val="28"/>
          <w:szCs w:val="28"/>
        </w:rPr>
        <w:t>intuitive ,</w:t>
      </w:r>
      <w:proofErr w:type="gramEnd"/>
      <w:r>
        <w:rPr>
          <w:color w:val="auto"/>
          <w:sz w:val="28"/>
          <w:szCs w:val="28"/>
        </w:rPr>
        <w:t xml:space="preserve"> tout le monde</w:t>
      </w:r>
    </w:p>
    <w:p w:rsidR="000D5DEA" w:rsidRDefault="000D5DEA" w:rsidP="002B665F">
      <w:pPr>
        <w:pStyle w:val="Paragraphedeliste"/>
        <w:ind w:left="108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Pourra l’utiliser sans avoir de compétence en informatique.</w:t>
      </w:r>
      <w:bookmarkStart w:id="0" w:name="_GoBack"/>
      <w:bookmarkEnd w:id="0"/>
    </w:p>
    <w:p w:rsidR="00B3289C" w:rsidRDefault="00B3289C" w:rsidP="002B665F">
      <w:pPr>
        <w:pStyle w:val="Paragraphedeliste"/>
        <w:ind w:left="1080"/>
        <w:rPr>
          <w:color w:val="auto"/>
          <w:sz w:val="28"/>
          <w:szCs w:val="28"/>
        </w:rPr>
      </w:pPr>
    </w:p>
    <w:p w:rsidR="00B3289C" w:rsidRPr="00B3289C" w:rsidRDefault="00B3289C" w:rsidP="00B3289C">
      <w:pPr>
        <w:rPr>
          <w:color w:val="00B0F0"/>
          <w:sz w:val="28"/>
          <w:szCs w:val="2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175143" w:rsidRPr="00FA48E3" w:rsidRDefault="00175143" w:rsidP="002B665F">
      <w:pPr>
        <w:pStyle w:val="Paragraphedeliste"/>
        <w:ind w:left="1080"/>
        <w:rPr>
          <w:color w:val="auto"/>
          <w:szCs w:val="18"/>
        </w:rPr>
      </w:pPr>
    </w:p>
    <w:p w:rsidR="00771C47" w:rsidRPr="00771C47" w:rsidRDefault="00771C47" w:rsidP="00771C47">
      <w:pPr>
        <w:pStyle w:val="Paragraphedeliste"/>
        <w:ind w:left="1080"/>
        <w:rPr>
          <w:color w:val="00B0F0"/>
        </w:rPr>
      </w:pPr>
    </w:p>
    <w:p w:rsidR="00CB7722" w:rsidRDefault="00CB7722" w:rsidP="00CB7722">
      <w:pPr>
        <w:ind w:left="900"/>
      </w:pPr>
    </w:p>
    <w:p w:rsidR="00CB7722" w:rsidRPr="00D56030" w:rsidRDefault="00CB7722" w:rsidP="00D56030"/>
    <w:p w:rsidR="002E6DA3" w:rsidRDefault="002E6DA3"/>
    <w:p w:rsidR="000112CC" w:rsidRDefault="000112CC"/>
    <w:sectPr w:rsidR="000112CC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8F" w:rsidRDefault="0033348F">
      <w:pPr>
        <w:spacing w:after="0" w:line="240" w:lineRule="auto"/>
      </w:pPr>
      <w:r>
        <w:separator/>
      </w:r>
    </w:p>
  </w:endnote>
  <w:endnote w:type="continuationSeparator" w:id="0">
    <w:p w:rsidR="0033348F" w:rsidRDefault="0033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8F" w:rsidRDefault="0033348F">
      <w:pPr>
        <w:spacing w:after="0" w:line="240" w:lineRule="auto"/>
      </w:pPr>
      <w:r>
        <w:separator/>
      </w:r>
    </w:p>
  </w:footnote>
  <w:footnote w:type="continuationSeparator" w:id="0">
    <w:p w:rsidR="0033348F" w:rsidRDefault="00333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D5DE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D5DE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D1C76"/>
    <w:multiLevelType w:val="hybridMultilevel"/>
    <w:tmpl w:val="4156EC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95"/>
    <w:rsid w:val="000112CC"/>
    <w:rsid w:val="00071E6B"/>
    <w:rsid w:val="000D5DEA"/>
    <w:rsid w:val="00175143"/>
    <w:rsid w:val="00225582"/>
    <w:rsid w:val="002B665F"/>
    <w:rsid w:val="002E6DA3"/>
    <w:rsid w:val="00307890"/>
    <w:rsid w:val="0033348F"/>
    <w:rsid w:val="004571D5"/>
    <w:rsid w:val="00462B95"/>
    <w:rsid w:val="004E5FA3"/>
    <w:rsid w:val="005D0199"/>
    <w:rsid w:val="006E7490"/>
    <w:rsid w:val="0071698E"/>
    <w:rsid w:val="007442DE"/>
    <w:rsid w:val="00771C47"/>
    <w:rsid w:val="00900EEB"/>
    <w:rsid w:val="00B3289C"/>
    <w:rsid w:val="00B32E1F"/>
    <w:rsid w:val="00C722FA"/>
    <w:rsid w:val="00CB7722"/>
    <w:rsid w:val="00D01C5D"/>
    <w:rsid w:val="00D15C25"/>
    <w:rsid w:val="00D50148"/>
    <w:rsid w:val="00D56030"/>
    <w:rsid w:val="00E047EE"/>
    <w:rsid w:val="00E24616"/>
    <w:rsid w:val="00ED261E"/>
    <w:rsid w:val="00EE3E52"/>
    <w:rsid w:val="00F4325B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1837F0-5A5A-41F7-9943-B1FC9674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giaire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7B4FD0190D447C9F543D2A54EA6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AA97CA-1BD0-471B-A705-2570EF8D384D}"/>
      </w:docPartPr>
      <w:docPartBody>
        <w:p w:rsidR="008310DD" w:rsidRDefault="00D3469F">
          <w:pPr>
            <w:pStyle w:val="157B4FD0190D447C9F543D2A54EA616E"/>
          </w:pPr>
          <w:r>
            <w:t>[Choisir une date]</w:t>
          </w:r>
        </w:p>
      </w:docPartBody>
    </w:docPart>
    <w:docPart>
      <w:docPartPr>
        <w:name w:val="26FF4449BE5A42C3A9DEE12DDB899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BF57A1-D95B-465A-B6D4-05901D9C4AFF}"/>
      </w:docPartPr>
      <w:docPartBody>
        <w:p w:rsidR="008310DD" w:rsidRDefault="00D3469F">
          <w:pPr>
            <w:pStyle w:val="26FF4449BE5A42C3A9DEE12DDB899AA3"/>
          </w:pPr>
          <w:r>
            <w:rPr>
              <w:rStyle w:val="Textedelespacerserv"/>
            </w:rPr>
            <w:t>Cliquez ici pour entrer le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9F"/>
    <w:rsid w:val="008310DD"/>
    <w:rsid w:val="00CC1FFC"/>
    <w:rsid w:val="00D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7B4FD0190D447C9F543D2A54EA616E">
    <w:name w:val="157B4FD0190D447C9F543D2A54EA616E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6FF4449BE5A42C3A9DEE12DDB899AA3">
    <w:name w:val="26FF4449BE5A42C3A9DEE12DDB899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DAFF1-3594-440A-9D36-0DC9DC37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262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keywords/>
  <cp:lastModifiedBy>Stagiaire</cp:lastModifiedBy>
  <cp:revision>5</cp:revision>
  <dcterms:created xsi:type="dcterms:W3CDTF">2017-02-14T09:54:00Z</dcterms:created>
  <dcterms:modified xsi:type="dcterms:W3CDTF">2017-02-15T07:49:00Z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